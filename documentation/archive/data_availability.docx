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A1500" w14:textId="77777777" w:rsidR="00A676D8" w:rsidRDefault="00A676D8"/>
    <w:p w14:paraId="6CE7B4C0" w14:textId="77777777" w:rsidR="005A7101" w:rsidRDefault="005A7101"/>
    <w:p w14:paraId="06DFF042" w14:textId="77777777" w:rsidR="005A7101" w:rsidRDefault="005A7101"/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2501"/>
        <w:gridCol w:w="1454"/>
        <w:gridCol w:w="1698"/>
        <w:gridCol w:w="4804"/>
        <w:gridCol w:w="2493"/>
      </w:tblGrid>
      <w:tr w:rsidR="00D0767E" w:rsidRPr="005A7101" w14:paraId="617FCF77" w14:textId="24DF84A9" w:rsidTr="00CC3F21">
        <w:trPr>
          <w:trHeight w:val="287"/>
        </w:trPr>
        <w:tc>
          <w:tcPr>
            <w:tcW w:w="2501" w:type="dxa"/>
            <w:vMerge w:val="restart"/>
            <w:shd w:val="clear" w:color="auto" w:fill="A5C9EB" w:themeFill="text2" w:themeFillTint="40"/>
            <w:vAlign w:val="center"/>
          </w:tcPr>
          <w:p w14:paraId="438C35B4" w14:textId="56B82EF6" w:rsidR="00D0767E" w:rsidRPr="005A7101" w:rsidRDefault="00D0767E" w:rsidP="00FF7EC4">
            <w:pPr>
              <w:jc w:val="center"/>
              <w:rPr>
                <w:b/>
                <w:bCs/>
                <w:sz w:val="21"/>
                <w:szCs w:val="21"/>
              </w:rPr>
            </w:pPr>
            <w:r w:rsidRPr="005A7101">
              <w:rPr>
                <w:b/>
                <w:bCs/>
                <w:sz w:val="21"/>
                <w:szCs w:val="21"/>
              </w:rPr>
              <w:t>Country</w:t>
            </w:r>
          </w:p>
        </w:tc>
        <w:tc>
          <w:tcPr>
            <w:tcW w:w="1454" w:type="dxa"/>
            <w:vMerge w:val="restart"/>
            <w:shd w:val="clear" w:color="auto" w:fill="A5C9EB" w:themeFill="text2" w:themeFillTint="40"/>
            <w:vAlign w:val="center"/>
          </w:tcPr>
          <w:p w14:paraId="109E7498" w14:textId="3AD3625B" w:rsidR="00D0767E" w:rsidRPr="005A7101" w:rsidRDefault="00D0767E" w:rsidP="00FF7EC4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PWH</w:t>
            </w:r>
          </w:p>
        </w:tc>
        <w:tc>
          <w:tcPr>
            <w:tcW w:w="6502" w:type="dxa"/>
            <w:gridSpan w:val="2"/>
            <w:shd w:val="clear" w:color="auto" w:fill="A5C9EB" w:themeFill="text2" w:themeFillTint="40"/>
          </w:tcPr>
          <w:p w14:paraId="2AB0F3A5" w14:textId="5FA2995D" w:rsidR="00D0767E" w:rsidRPr="005A7101" w:rsidRDefault="00D0767E" w:rsidP="00D0767E">
            <w:pPr>
              <w:jc w:val="center"/>
              <w:rPr>
                <w:b/>
                <w:bCs/>
                <w:sz w:val="21"/>
                <w:szCs w:val="21"/>
              </w:rPr>
            </w:pPr>
            <w:r w:rsidRPr="005A7101">
              <w:rPr>
                <w:b/>
                <w:bCs/>
                <w:sz w:val="21"/>
                <w:szCs w:val="21"/>
              </w:rPr>
              <w:t>Calibration data</w:t>
            </w:r>
          </w:p>
        </w:tc>
        <w:tc>
          <w:tcPr>
            <w:tcW w:w="2493" w:type="dxa"/>
            <w:vMerge w:val="restart"/>
            <w:shd w:val="clear" w:color="auto" w:fill="A5C9EB" w:themeFill="text2" w:themeFillTint="40"/>
            <w:vAlign w:val="center"/>
          </w:tcPr>
          <w:p w14:paraId="2DF10FB4" w14:textId="050795AF" w:rsidR="00D0767E" w:rsidRPr="005A7101" w:rsidRDefault="00D0767E" w:rsidP="00804427">
            <w:pPr>
              <w:jc w:val="center"/>
              <w:rPr>
                <w:b/>
                <w:bCs/>
                <w:sz w:val="21"/>
                <w:szCs w:val="21"/>
              </w:rPr>
            </w:pPr>
            <w:r w:rsidRPr="005A7101">
              <w:rPr>
                <w:b/>
                <w:bCs/>
                <w:sz w:val="21"/>
                <w:szCs w:val="21"/>
              </w:rPr>
              <w:t>Input parameter data</w:t>
            </w:r>
          </w:p>
        </w:tc>
      </w:tr>
      <w:tr w:rsidR="00D0767E" w:rsidRPr="005A7101" w14:paraId="4A8DB8DA" w14:textId="13F42ABC" w:rsidTr="00CC3F21">
        <w:trPr>
          <w:trHeight w:val="513"/>
        </w:trPr>
        <w:tc>
          <w:tcPr>
            <w:tcW w:w="2501" w:type="dxa"/>
            <w:vMerge/>
          </w:tcPr>
          <w:p w14:paraId="79A88682" w14:textId="77777777" w:rsidR="00D0767E" w:rsidRPr="005A7101" w:rsidRDefault="00D0767E" w:rsidP="00D0767E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454" w:type="dxa"/>
            <w:vMerge/>
          </w:tcPr>
          <w:p w14:paraId="4F64C223" w14:textId="03F0AD8D" w:rsidR="00D0767E" w:rsidRPr="005A7101" w:rsidRDefault="00D0767E" w:rsidP="00D0767E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698" w:type="dxa"/>
            <w:shd w:val="clear" w:color="auto" w:fill="A5C9EB" w:themeFill="text2" w:themeFillTint="40"/>
            <w:vAlign w:val="center"/>
          </w:tcPr>
          <w:p w14:paraId="799F0A72" w14:textId="04E13572" w:rsidR="00D0767E" w:rsidRPr="005A7101" w:rsidRDefault="00D0767E" w:rsidP="00804427">
            <w:pPr>
              <w:jc w:val="center"/>
              <w:rPr>
                <w:b/>
                <w:bCs/>
                <w:sz w:val="21"/>
                <w:szCs w:val="21"/>
              </w:rPr>
            </w:pPr>
            <w:r w:rsidRPr="005A7101">
              <w:rPr>
                <w:b/>
                <w:bCs/>
                <w:sz w:val="21"/>
                <w:szCs w:val="21"/>
              </w:rPr>
              <w:t>Population data (pop size, fertility, mortality)</w:t>
            </w:r>
          </w:p>
        </w:tc>
        <w:tc>
          <w:tcPr>
            <w:tcW w:w="4804" w:type="dxa"/>
            <w:shd w:val="clear" w:color="auto" w:fill="A5C9EB" w:themeFill="text2" w:themeFillTint="40"/>
            <w:vAlign w:val="center"/>
          </w:tcPr>
          <w:p w14:paraId="6560B85D" w14:textId="0E8924B9" w:rsidR="00D0767E" w:rsidRPr="005A7101" w:rsidRDefault="00D0767E" w:rsidP="00804427">
            <w:pPr>
              <w:jc w:val="center"/>
              <w:rPr>
                <w:b/>
                <w:bCs/>
                <w:sz w:val="21"/>
                <w:szCs w:val="21"/>
              </w:rPr>
            </w:pPr>
            <w:r w:rsidRPr="005A7101">
              <w:rPr>
                <w:b/>
                <w:bCs/>
                <w:sz w:val="21"/>
                <w:szCs w:val="21"/>
              </w:rPr>
              <w:t>HIV data (prevalence, incidence*, mortality)</w:t>
            </w:r>
          </w:p>
        </w:tc>
        <w:tc>
          <w:tcPr>
            <w:tcW w:w="2493" w:type="dxa"/>
            <w:vMerge/>
          </w:tcPr>
          <w:p w14:paraId="19182692" w14:textId="77777777" w:rsidR="00D0767E" w:rsidRPr="005A7101" w:rsidRDefault="00D0767E" w:rsidP="00D0767E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:rsidR="00844C94" w:rsidRPr="005A7101" w14:paraId="441E7837" w14:textId="4E8C7253" w:rsidTr="00CC3F21">
        <w:trPr>
          <w:trHeight w:val="287"/>
        </w:trPr>
        <w:tc>
          <w:tcPr>
            <w:tcW w:w="10457" w:type="dxa"/>
            <w:gridSpan w:val="4"/>
            <w:shd w:val="clear" w:color="auto" w:fill="DAE9F7" w:themeFill="text2" w:themeFillTint="1A"/>
          </w:tcPr>
          <w:p w14:paraId="7EBA1758" w14:textId="5DF8A8D4" w:rsidR="00844C94" w:rsidRPr="00607101" w:rsidRDefault="00844C94" w:rsidP="006015D9">
            <w:pPr>
              <w:rPr>
                <w:b/>
                <w:bCs/>
                <w:sz w:val="21"/>
                <w:szCs w:val="21"/>
              </w:rPr>
            </w:pPr>
            <w:r w:rsidRPr="00607101">
              <w:rPr>
                <w:b/>
                <w:bCs/>
                <w:sz w:val="21"/>
                <w:szCs w:val="21"/>
              </w:rPr>
              <w:t>Low</w:t>
            </w:r>
          </w:p>
        </w:tc>
        <w:tc>
          <w:tcPr>
            <w:tcW w:w="2493" w:type="dxa"/>
            <w:vMerge w:val="restart"/>
            <w:vAlign w:val="center"/>
          </w:tcPr>
          <w:p w14:paraId="7D0AB855" w14:textId="2BA4BAD9" w:rsidR="00844C94" w:rsidRPr="00607101" w:rsidRDefault="00844C94" w:rsidP="00B638C9">
            <w:pPr>
              <w:jc w:val="center"/>
              <w:rPr>
                <w:b/>
                <w:bCs/>
                <w:sz w:val="21"/>
                <w:szCs w:val="21"/>
              </w:rPr>
            </w:pPr>
            <w:r w:rsidRPr="0073217B">
              <w:rPr>
                <w:sz w:val="21"/>
                <w:szCs w:val="21"/>
              </w:rPr>
              <w:t xml:space="preserve">Subject to literature review </w:t>
            </w:r>
            <w:r>
              <w:rPr>
                <w:sz w:val="21"/>
                <w:szCs w:val="21"/>
              </w:rPr>
              <w:t>and/</w:t>
            </w:r>
            <w:r w:rsidRPr="0073217B">
              <w:rPr>
                <w:sz w:val="21"/>
                <w:szCs w:val="21"/>
              </w:rPr>
              <w:t>or national surveys</w:t>
            </w:r>
          </w:p>
        </w:tc>
      </w:tr>
      <w:tr w:rsidR="00D0767E" w:rsidRPr="005A7101" w14:paraId="305348D5" w14:textId="1F4EA172" w:rsidTr="00CC3F21">
        <w:trPr>
          <w:trHeight w:val="287"/>
        </w:trPr>
        <w:tc>
          <w:tcPr>
            <w:tcW w:w="2501" w:type="dxa"/>
          </w:tcPr>
          <w:p w14:paraId="382711F3" w14:textId="65AD6C1E" w:rsidR="00D0767E" w:rsidRPr="005A7101" w:rsidRDefault="00D0767E" w:rsidP="00607101">
            <w:pPr>
              <w:ind w:left="144"/>
              <w:rPr>
                <w:sz w:val="21"/>
                <w:szCs w:val="21"/>
              </w:rPr>
            </w:pPr>
            <w:r w:rsidRPr="005A7101">
              <w:rPr>
                <w:sz w:val="21"/>
                <w:szCs w:val="21"/>
              </w:rPr>
              <w:t>Cambodia</w:t>
            </w:r>
          </w:p>
        </w:tc>
        <w:tc>
          <w:tcPr>
            <w:tcW w:w="1454" w:type="dxa"/>
          </w:tcPr>
          <w:p w14:paraId="12CF0935" w14:textId="30212C92" w:rsidR="00D0767E" w:rsidRPr="005A7101" w:rsidRDefault="00D0767E" w:rsidP="0049449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76,000</w:t>
            </w:r>
          </w:p>
        </w:tc>
        <w:tc>
          <w:tcPr>
            <w:tcW w:w="1698" w:type="dxa"/>
          </w:tcPr>
          <w:p w14:paraId="629AAF60" w14:textId="749BEA47" w:rsidR="00D0767E" w:rsidRPr="005A7101" w:rsidRDefault="00D0767E" w:rsidP="006015D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</w:tc>
        <w:tc>
          <w:tcPr>
            <w:tcW w:w="4804" w:type="dxa"/>
          </w:tcPr>
          <w:p w14:paraId="6346DB2D" w14:textId="3F8EA2C3" w:rsidR="00D0767E" w:rsidRPr="005A7101" w:rsidRDefault="00D0767E" w:rsidP="006015D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</w:tc>
        <w:tc>
          <w:tcPr>
            <w:tcW w:w="2493" w:type="dxa"/>
            <w:vMerge/>
          </w:tcPr>
          <w:p w14:paraId="269462F7" w14:textId="77777777" w:rsidR="00D0767E" w:rsidRDefault="00D0767E" w:rsidP="006015D9">
            <w:pPr>
              <w:rPr>
                <w:sz w:val="21"/>
                <w:szCs w:val="21"/>
              </w:rPr>
            </w:pPr>
          </w:p>
        </w:tc>
      </w:tr>
      <w:tr w:rsidR="00D0767E" w:rsidRPr="005A7101" w14:paraId="7919D56E" w14:textId="25A55B53" w:rsidTr="00CC3F21">
        <w:trPr>
          <w:trHeight w:val="287"/>
        </w:trPr>
        <w:tc>
          <w:tcPr>
            <w:tcW w:w="2501" w:type="dxa"/>
          </w:tcPr>
          <w:p w14:paraId="66EF9899" w14:textId="49199CFB" w:rsidR="00D0767E" w:rsidRPr="005A7101" w:rsidRDefault="00D0767E" w:rsidP="00607101">
            <w:pPr>
              <w:ind w:left="144"/>
              <w:rPr>
                <w:sz w:val="21"/>
                <w:szCs w:val="21"/>
              </w:rPr>
            </w:pPr>
            <w:r w:rsidRPr="005A7101">
              <w:rPr>
                <w:sz w:val="21"/>
                <w:szCs w:val="21"/>
              </w:rPr>
              <w:t xml:space="preserve">Kenya (lower/middle) </w:t>
            </w:r>
          </w:p>
        </w:tc>
        <w:tc>
          <w:tcPr>
            <w:tcW w:w="1454" w:type="dxa"/>
          </w:tcPr>
          <w:p w14:paraId="574A7B92" w14:textId="5DF58CA3" w:rsidR="00D0767E" w:rsidRPr="005A7101" w:rsidRDefault="00D0767E" w:rsidP="0049449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1,400,000</w:t>
            </w:r>
          </w:p>
        </w:tc>
        <w:tc>
          <w:tcPr>
            <w:tcW w:w="1698" w:type="dxa"/>
          </w:tcPr>
          <w:p w14:paraId="13D32A95" w14:textId="14E99B6F" w:rsidR="00D0767E" w:rsidRPr="005A7101" w:rsidRDefault="00D0767E" w:rsidP="006015D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</w:tc>
        <w:tc>
          <w:tcPr>
            <w:tcW w:w="4804" w:type="dxa"/>
          </w:tcPr>
          <w:p w14:paraId="27155991" w14:textId="2471AEC9" w:rsidR="00D0767E" w:rsidRPr="005A7101" w:rsidRDefault="00D0767E" w:rsidP="006015D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</w:tc>
        <w:tc>
          <w:tcPr>
            <w:tcW w:w="2493" w:type="dxa"/>
            <w:vMerge/>
          </w:tcPr>
          <w:p w14:paraId="53AD3E77" w14:textId="77777777" w:rsidR="00D0767E" w:rsidRDefault="00D0767E" w:rsidP="006015D9">
            <w:pPr>
              <w:rPr>
                <w:sz w:val="21"/>
                <w:szCs w:val="21"/>
              </w:rPr>
            </w:pPr>
          </w:p>
        </w:tc>
      </w:tr>
      <w:tr w:rsidR="00844C94" w:rsidRPr="005A7101" w14:paraId="1D8DA6D3" w14:textId="384247BA" w:rsidTr="00CC3F21">
        <w:trPr>
          <w:trHeight w:val="273"/>
        </w:trPr>
        <w:tc>
          <w:tcPr>
            <w:tcW w:w="10457" w:type="dxa"/>
            <w:gridSpan w:val="4"/>
            <w:shd w:val="clear" w:color="auto" w:fill="DAE9F7" w:themeFill="text2" w:themeFillTint="1A"/>
          </w:tcPr>
          <w:p w14:paraId="0E8EF65B" w14:textId="3789102B" w:rsidR="00844C94" w:rsidRDefault="00844C94" w:rsidP="006015D9">
            <w:pPr>
              <w:rPr>
                <w:sz w:val="21"/>
                <w:szCs w:val="21"/>
              </w:rPr>
            </w:pPr>
            <w:r w:rsidRPr="00607101">
              <w:rPr>
                <w:b/>
                <w:bCs/>
                <w:sz w:val="21"/>
                <w:szCs w:val="21"/>
              </w:rPr>
              <w:t>Middle</w:t>
            </w:r>
          </w:p>
        </w:tc>
        <w:tc>
          <w:tcPr>
            <w:tcW w:w="2493" w:type="dxa"/>
            <w:vMerge/>
          </w:tcPr>
          <w:p w14:paraId="61C68502" w14:textId="77777777" w:rsidR="00844C94" w:rsidRDefault="00844C94" w:rsidP="006015D9">
            <w:pPr>
              <w:rPr>
                <w:sz w:val="21"/>
                <w:szCs w:val="21"/>
              </w:rPr>
            </w:pPr>
          </w:p>
        </w:tc>
      </w:tr>
      <w:tr w:rsidR="00D0767E" w:rsidRPr="005A7101" w14:paraId="66360A81" w14:textId="17E980C9" w:rsidTr="00CC3F21">
        <w:trPr>
          <w:trHeight w:val="273"/>
        </w:trPr>
        <w:tc>
          <w:tcPr>
            <w:tcW w:w="2501" w:type="dxa"/>
          </w:tcPr>
          <w:p w14:paraId="15861656" w14:textId="29FE5E3E" w:rsidR="00D0767E" w:rsidRPr="005A7101" w:rsidRDefault="00D0767E" w:rsidP="00607101">
            <w:pPr>
              <w:ind w:left="144"/>
              <w:rPr>
                <w:sz w:val="21"/>
                <w:szCs w:val="21"/>
              </w:rPr>
            </w:pPr>
            <w:r w:rsidRPr="005A7101">
              <w:rPr>
                <w:sz w:val="21"/>
                <w:szCs w:val="21"/>
              </w:rPr>
              <w:t xml:space="preserve">Chile (upper middle) </w:t>
            </w:r>
          </w:p>
        </w:tc>
        <w:tc>
          <w:tcPr>
            <w:tcW w:w="1454" w:type="dxa"/>
          </w:tcPr>
          <w:p w14:paraId="0845C262" w14:textId="391C283B" w:rsidR="00D0767E" w:rsidRPr="005A7101" w:rsidRDefault="00D0767E" w:rsidP="0049449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91,000</w:t>
            </w:r>
          </w:p>
        </w:tc>
        <w:tc>
          <w:tcPr>
            <w:tcW w:w="1698" w:type="dxa"/>
          </w:tcPr>
          <w:p w14:paraId="52138079" w14:textId="670DAECB" w:rsidR="00D0767E" w:rsidRPr="005A7101" w:rsidRDefault="00D0767E" w:rsidP="006015D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</w:tc>
        <w:tc>
          <w:tcPr>
            <w:tcW w:w="4804" w:type="dxa"/>
          </w:tcPr>
          <w:p w14:paraId="51348097" w14:textId="01E4A30C" w:rsidR="00D0767E" w:rsidRPr="005A7101" w:rsidRDefault="00D0767E" w:rsidP="006015D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</w:tc>
        <w:tc>
          <w:tcPr>
            <w:tcW w:w="2493" w:type="dxa"/>
            <w:vMerge/>
          </w:tcPr>
          <w:p w14:paraId="73FE5770" w14:textId="77777777" w:rsidR="00D0767E" w:rsidRDefault="00D0767E" w:rsidP="006015D9">
            <w:pPr>
              <w:rPr>
                <w:sz w:val="21"/>
                <w:szCs w:val="21"/>
              </w:rPr>
            </w:pPr>
          </w:p>
        </w:tc>
      </w:tr>
      <w:tr w:rsidR="00D0767E" w:rsidRPr="005A7101" w14:paraId="1EA2F5E7" w14:textId="7F6D5B45" w:rsidTr="00CC3F21">
        <w:trPr>
          <w:trHeight w:val="273"/>
        </w:trPr>
        <w:tc>
          <w:tcPr>
            <w:tcW w:w="2501" w:type="dxa"/>
          </w:tcPr>
          <w:p w14:paraId="0E1D89F1" w14:textId="1E7241AC" w:rsidR="00D0767E" w:rsidRPr="005A7101" w:rsidRDefault="00D0767E" w:rsidP="00607101">
            <w:pPr>
              <w:ind w:left="144"/>
              <w:rPr>
                <w:sz w:val="21"/>
                <w:szCs w:val="21"/>
              </w:rPr>
            </w:pPr>
            <w:r w:rsidRPr="005A7101">
              <w:rPr>
                <w:sz w:val="21"/>
                <w:szCs w:val="21"/>
              </w:rPr>
              <w:t xml:space="preserve">Thailand (middle) </w:t>
            </w:r>
          </w:p>
        </w:tc>
        <w:tc>
          <w:tcPr>
            <w:tcW w:w="1454" w:type="dxa"/>
          </w:tcPr>
          <w:p w14:paraId="3F417622" w14:textId="6C2A5E19" w:rsidR="00D0767E" w:rsidRPr="005A7101" w:rsidRDefault="00D0767E" w:rsidP="0049449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580,000</w:t>
            </w:r>
          </w:p>
        </w:tc>
        <w:tc>
          <w:tcPr>
            <w:tcW w:w="1698" w:type="dxa"/>
          </w:tcPr>
          <w:p w14:paraId="1DA632C9" w14:textId="38490C9C" w:rsidR="00D0767E" w:rsidRPr="005A7101" w:rsidRDefault="00D0767E" w:rsidP="006015D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</w:tc>
        <w:tc>
          <w:tcPr>
            <w:tcW w:w="4804" w:type="dxa"/>
          </w:tcPr>
          <w:p w14:paraId="0BF705B7" w14:textId="1D766AAC" w:rsidR="00D0767E" w:rsidRPr="005A7101" w:rsidRDefault="00D0767E" w:rsidP="006015D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Yes </w:t>
            </w:r>
          </w:p>
        </w:tc>
        <w:tc>
          <w:tcPr>
            <w:tcW w:w="2493" w:type="dxa"/>
            <w:vMerge/>
          </w:tcPr>
          <w:p w14:paraId="21536260" w14:textId="77777777" w:rsidR="00D0767E" w:rsidRDefault="00D0767E" w:rsidP="006015D9">
            <w:pPr>
              <w:rPr>
                <w:sz w:val="21"/>
                <w:szCs w:val="21"/>
              </w:rPr>
            </w:pPr>
          </w:p>
        </w:tc>
      </w:tr>
      <w:tr w:rsidR="00844C94" w:rsidRPr="005A7101" w14:paraId="1FF3A3E9" w14:textId="16F1BD8A" w:rsidTr="00CC3F21">
        <w:trPr>
          <w:trHeight w:val="273"/>
        </w:trPr>
        <w:tc>
          <w:tcPr>
            <w:tcW w:w="10457" w:type="dxa"/>
            <w:gridSpan w:val="4"/>
            <w:shd w:val="clear" w:color="auto" w:fill="DAE9F7" w:themeFill="text2" w:themeFillTint="1A"/>
          </w:tcPr>
          <w:p w14:paraId="64475779" w14:textId="148B528D" w:rsidR="00844C94" w:rsidRDefault="00844C94" w:rsidP="006015D9">
            <w:pPr>
              <w:rPr>
                <w:sz w:val="21"/>
                <w:szCs w:val="21"/>
              </w:rPr>
            </w:pPr>
            <w:r w:rsidRPr="00607101">
              <w:rPr>
                <w:b/>
                <w:bCs/>
                <w:sz w:val="21"/>
                <w:szCs w:val="21"/>
              </w:rPr>
              <w:t>High</w:t>
            </w:r>
          </w:p>
        </w:tc>
        <w:tc>
          <w:tcPr>
            <w:tcW w:w="2493" w:type="dxa"/>
            <w:vMerge/>
          </w:tcPr>
          <w:p w14:paraId="5301279B" w14:textId="77777777" w:rsidR="00844C94" w:rsidRDefault="00844C94" w:rsidP="006015D9">
            <w:pPr>
              <w:rPr>
                <w:sz w:val="21"/>
                <w:szCs w:val="21"/>
              </w:rPr>
            </w:pPr>
          </w:p>
        </w:tc>
      </w:tr>
      <w:tr w:rsidR="00D0767E" w:rsidRPr="005A7101" w14:paraId="31054734" w14:textId="6E59424B" w:rsidTr="00CC3F21">
        <w:trPr>
          <w:trHeight w:val="273"/>
        </w:trPr>
        <w:tc>
          <w:tcPr>
            <w:tcW w:w="2501" w:type="dxa"/>
            <w:shd w:val="clear" w:color="auto" w:fill="FFFF00"/>
          </w:tcPr>
          <w:p w14:paraId="455EE361" w14:textId="72F29D93" w:rsidR="00D0767E" w:rsidRPr="005A7101" w:rsidRDefault="00D0767E" w:rsidP="00607101">
            <w:pPr>
              <w:ind w:left="144"/>
              <w:rPr>
                <w:sz w:val="21"/>
                <w:szCs w:val="21"/>
              </w:rPr>
            </w:pPr>
            <w:r w:rsidRPr="005A7101">
              <w:rPr>
                <w:sz w:val="21"/>
                <w:szCs w:val="21"/>
              </w:rPr>
              <w:t>US</w:t>
            </w:r>
          </w:p>
        </w:tc>
        <w:tc>
          <w:tcPr>
            <w:tcW w:w="1454" w:type="dxa"/>
          </w:tcPr>
          <w:p w14:paraId="1D6C56EB" w14:textId="30B772C7" w:rsidR="00D0767E" w:rsidRPr="005A7101" w:rsidRDefault="00D0767E" w:rsidP="0049449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1,200000</w:t>
            </w:r>
          </w:p>
        </w:tc>
        <w:tc>
          <w:tcPr>
            <w:tcW w:w="1698" w:type="dxa"/>
          </w:tcPr>
          <w:p w14:paraId="5D71B6A6" w14:textId="04A96073" w:rsidR="00D0767E" w:rsidRPr="005A7101" w:rsidRDefault="00D0767E" w:rsidP="006015D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</w:tc>
        <w:tc>
          <w:tcPr>
            <w:tcW w:w="4804" w:type="dxa"/>
            <w:shd w:val="clear" w:color="auto" w:fill="FFFF00"/>
          </w:tcPr>
          <w:p w14:paraId="6E78F2BE" w14:textId="00B3810E" w:rsidR="00D0767E" w:rsidRPr="005A7101" w:rsidRDefault="00D0767E" w:rsidP="006015D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 in UNAIDS</w:t>
            </w:r>
          </w:p>
        </w:tc>
        <w:tc>
          <w:tcPr>
            <w:tcW w:w="2493" w:type="dxa"/>
            <w:vMerge/>
          </w:tcPr>
          <w:p w14:paraId="7151210B" w14:textId="77777777" w:rsidR="00D0767E" w:rsidRDefault="00D0767E" w:rsidP="006015D9">
            <w:pPr>
              <w:rPr>
                <w:sz w:val="21"/>
                <w:szCs w:val="21"/>
              </w:rPr>
            </w:pPr>
          </w:p>
        </w:tc>
      </w:tr>
      <w:tr w:rsidR="00D0767E" w:rsidRPr="005A7101" w14:paraId="1EE863FE" w14:textId="506D8F1E" w:rsidTr="00CC3F21">
        <w:trPr>
          <w:trHeight w:val="273"/>
        </w:trPr>
        <w:tc>
          <w:tcPr>
            <w:tcW w:w="2501" w:type="dxa"/>
          </w:tcPr>
          <w:p w14:paraId="64C3BA58" w14:textId="6093FFE5" w:rsidR="00D0767E" w:rsidRPr="005A7101" w:rsidRDefault="00D0767E" w:rsidP="00607101">
            <w:pPr>
              <w:ind w:left="144"/>
              <w:rPr>
                <w:sz w:val="21"/>
                <w:szCs w:val="21"/>
              </w:rPr>
            </w:pPr>
            <w:r w:rsidRPr="005A7101">
              <w:rPr>
                <w:sz w:val="21"/>
                <w:szCs w:val="21"/>
              </w:rPr>
              <w:t>Netherlands</w:t>
            </w:r>
          </w:p>
        </w:tc>
        <w:tc>
          <w:tcPr>
            <w:tcW w:w="1454" w:type="dxa"/>
          </w:tcPr>
          <w:p w14:paraId="5AF83ACF" w14:textId="412E737E" w:rsidR="00D0767E" w:rsidRPr="005A7101" w:rsidRDefault="00D0767E" w:rsidP="0049449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25,000</w:t>
            </w:r>
          </w:p>
        </w:tc>
        <w:tc>
          <w:tcPr>
            <w:tcW w:w="1698" w:type="dxa"/>
          </w:tcPr>
          <w:p w14:paraId="422E5614" w14:textId="18359D8A" w:rsidR="00D0767E" w:rsidRPr="005A7101" w:rsidRDefault="00D0767E" w:rsidP="006015D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</w:tc>
        <w:tc>
          <w:tcPr>
            <w:tcW w:w="4804" w:type="dxa"/>
          </w:tcPr>
          <w:p w14:paraId="06A91071" w14:textId="38BA3193" w:rsidR="00D0767E" w:rsidRPr="005A7101" w:rsidRDefault="00D0767E" w:rsidP="006015D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 UNAIDS, but very limited incidence data (only a few years, only totals**)</w:t>
            </w:r>
          </w:p>
        </w:tc>
        <w:tc>
          <w:tcPr>
            <w:tcW w:w="2493" w:type="dxa"/>
            <w:vMerge/>
          </w:tcPr>
          <w:p w14:paraId="16184FF0" w14:textId="77777777" w:rsidR="00D0767E" w:rsidRDefault="00D0767E" w:rsidP="006015D9">
            <w:pPr>
              <w:rPr>
                <w:sz w:val="21"/>
                <w:szCs w:val="21"/>
              </w:rPr>
            </w:pPr>
          </w:p>
        </w:tc>
      </w:tr>
      <w:tr w:rsidR="00844C94" w:rsidRPr="005A7101" w14:paraId="7BD49E40" w14:textId="3DBF5C17" w:rsidTr="00CC3F21">
        <w:trPr>
          <w:trHeight w:val="273"/>
        </w:trPr>
        <w:tc>
          <w:tcPr>
            <w:tcW w:w="10457" w:type="dxa"/>
            <w:gridSpan w:val="4"/>
            <w:shd w:val="clear" w:color="auto" w:fill="DAE9F7" w:themeFill="text2" w:themeFillTint="1A"/>
          </w:tcPr>
          <w:p w14:paraId="689A2043" w14:textId="4702FF8F" w:rsidR="00844C94" w:rsidRDefault="00844C94" w:rsidP="006015D9">
            <w:pPr>
              <w:rPr>
                <w:sz w:val="21"/>
                <w:szCs w:val="21"/>
              </w:rPr>
            </w:pPr>
            <w:r w:rsidRPr="00607101">
              <w:rPr>
                <w:b/>
                <w:bCs/>
                <w:sz w:val="21"/>
                <w:szCs w:val="21"/>
              </w:rPr>
              <w:t xml:space="preserve">High (other options) </w:t>
            </w:r>
          </w:p>
        </w:tc>
        <w:tc>
          <w:tcPr>
            <w:tcW w:w="2493" w:type="dxa"/>
            <w:vMerge/>
          </w:tcPr>
          <w:p w14:paraId="713CB725" w14:textId="77777777" w:rsidR="00844C94" w:rsidRDefault="00844C94" w:rsidP="006015D9">
            <w:pPr>
              <w:rPr>
                <w:sz w:val="21"/>
                <w:szCs w:val="21"/>
              </w:rPr>
            </w:pPr>
          </w:p>
        </w:tc>
      </w:tr>
      <w:tr w:rsidR="00D0767E" w:rsidRPr="005A7101" w14:paraId="15FDA382" w14:textId="414AE9A6" w:rsidTr="00CC3F21">
        <w:trPr>
          <w:trHeight w:val="273"/>
        </w:trPr>
        <w:tc>
          <w:tcPr>
            <w:tcW w:w="2501" w:type="dxa"/>
          </w:tcPr>
          <w:p w14:paraId="1B783B75" w14:textId="55A6C7F4" w:rsidR="00D0767E" w:rsidRDefault="00D0767E" w:rsidP="00607101">
            <w:pPr>
              <w:ind w:left="14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France</w:t>
            </w:r>
          </w:p>
        </w:tc>
        <w:tc>
          <w:tcPr>
            <w:tcW w:w="1454" w:type="dxa"/>
          </w:tcPr>
          <w:p w14:paraId="13624428" w14:textId="76FA2B78" w:rsidR="00D0767E" w:rsidRDefault="00D0767E" w:rsidP="0049449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200,000</w:t>
            </w:r>
          </w:p>
        </w:tc>
        <w:tc>
          <w:tcPr>
            <w:tcW w:w="1698" w:type="dxa"/>
          </w:tcPr>
          <w:p w14:paraId="10E89BA1" w14:textId="74BEC272" w:rsidR="00D0767E" w:rsidRDefault="00D0767E" w:rsidP="006015D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</w:tc>
        <w:tc>
          <w:tcPr>
            <w:tcW w:w="4804" w:type="dxa"/>
            <w:vMerge w:val="restart"/>
          </w:tcPr>
          <w:p w14:paraId="46A729DB" w14:textId="0C893F6B" w:rsidR="00D0767E" w:rsidRDefault="00D0767E" w:rsidP="006015D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 UNAIDS, but some missingness</w:t>
            </w:r>
            <w:r>
              <w:rPr>
                <w:sz w:val="21"/>
                <w:szCs w:val="21"/>
              </w:rPr>
              <w:t xml:space="preserve"> (only 15-49 and 15+ incidence reported; 0-14, 10-19, and 50+ often reported as &lt;500 or &lt;100)</w:t>
            </w:r>
          </w:p>
        </w:tc>
        <w:tc>
          <w:tcPr>
            <w:tcW w:w="2493" w:type="dxa"/>
            <w:vMerge/>
          </w:tcPr>
          <w:p w14:paraId="71F24BA9" w14:textId="77777777" w:rsidR="00D0767E" w:rsidRDefault="00D0767E" w:rsidP="006015D9">
            <w:pPr>
              <w:rPr>
                <w:sz w:val="21"/>
                <w:szCs w:val="21"/>
              </w:rPr>
            </w:pPr>
          </w:p>
        </w:tc>
      </w:tr>
      <w:tr w:rsidR="00D0767E" w:rsidRPr="005A7101" w14:paraId="348D642F" w14:textId="774D81BC" w:rsidTr="00CC3F21">
        <w:trPr>
          <w:trHeight w:val="273"/>
        </w:trPr>
        <w:tc>
          <w:tcPr>
            <w:tcW w:w="2501" w:type="dxa"/>
          </w:tcPr>
          <w:p w14:paraId="57AB8BCB" w14:textId="55948DC4" w:rsidR="00D0767E" w:rsidRDefault="00D0767E" w:rsidP="00607101">
            <w:pPr>
              <w:ind w:left="14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Italy</w:t>
            </w:r>
          </w:p>
        </w:tc>
        <w:tc>
          <w:tcPr>
            <w:tcW w:w="1454" w:type="dxa"/>
          </w:tcPr>
          <w:p w14:paraId="6B1EC15C" w14:textId="65ADA9D7" w:rsidR="00D0767E" w:rsidRDefault="00D0767E" w:rsidP="0049449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140,000</w:t>
            </w:r>
          </w:p>
        </w:tc>
        <w:tc>
          <w:tcPr>
            <w:tcW w:w="1698" w:type="dxa"/>
          </w:tcPr>
          <w:p w14:paraId="3C35DB6D" w14:textId="024E1548" w:rsidR="00D0767E" w:rsidRDefault="00D0767E" w:rsidP="006015D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</w:tc>
        <w:tc>
          <w:tcPr>
            <w:tcW w:w="4804" w:type="dxa"/>
            <w:vMerge/>
          </w:tcPr>
          <w:p w14:paraId="792FA9AE" w14:textId="22C56A09" w:rsidR="00D0767E" w:rsidRDefault="00D0767E" w:rsidP="006015D9">
            <w:pPr>
              <w:rPr>
                <w:sz w:val="21"/>
                <w:szCs w:val="21"/>
              </w:rPr>
            </w:pPr>
          </w:p>
        </w:tc>
        <w:tc>
          <w:tcPr>
            <w:tcW w:w="2493" w:type="dxa"/>
            <w:vMerge/>
          </w:tcPr>
          <w:p w14:paraId="73770680" w14:textId="77777777" w:rsidR="00D0767E" w:rsidRDefault="00D0767E" w:rsidP="006015D9">
            <w:pPr>
              <w:rPr>
                <w:sz w:val="21"/>
                <w:szCs w:val="21"/>
              </w:rPr>
            </w:pPr>
          </w:p>
        </w:tc>
      </w:tr>
      <w:tr w:rsidR="00D0767E" w:rsidRPr="005A7101" w14:paraId="5087F85C" w14:textId="38414A6C" w:rsidTr="00CC3F21">
        <w:trPr>
          <w:trHeight w:val="273"/>
        </w:trPr>
        <w:tc>
          <w:tcPr>
            <w:tcW w:w="2501" w:type="dxa"/>
          </w:tcPr>
          <w:p w14:paraId="480E9D98" w14:textId="231F2924" w:rsidR="00D0767E" w:rsidRDefault="00D0767E" w:rsidP="00607101">
            <w:pPr>
              <w:ind w:left="14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Spain</w:t>
            </w:r>
          </w:p>
        </w:tc>
        <w:tc>
          <w:tcPr>
            <w:tcW w:w="1454" w:type="dxa"/>
          </w:tcPr>
          <w:p w14:paraId="73C09B85" w14:textId="3F70F863" w:rsidR="00D0767E" w:rsidRDefault="00D0767E" w:rsidP="0049449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150,000</w:t>
            </w:r>
          </w:p>
        </w:tc>
        <w:tc>
          <w:tcPr>
            <w:tcW w:w="1698" w:type="dxa"/>
          </w:tcPr>
          <w:p w14:paraId="107BE6DE" w14:textId="3C8AE1EE" w:rsidR="00D0767E" w:rsidRDefault="00D0767E" w:rsidP="006015D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</w:tc>
        <w:tc>
          <w:tcPr>
            <w:tcW w:w="4804" w:type="dxa"/>
            <w:vMerge/>
          </w:tcPr>
          <w:p w14:paraId="7C547E8E" w14:textId="10A7FC4E" w:rsidR="00D0767E" w:rsidRDefault="00D0767E" w:rsidP="006015D9">
            <w:pPr>
              <w:rPr>
                <w:sz w:val="21"/>
                <w:szCs w:val="21"/>
              </w:rPr>
            </w:pPr>
          </w:p>
        </w:tc>
        <w:tc>
          <w:tcPr>
            <w:tcW w:w="2493" w:type="dxa"/>
            <w:vMerge/>
          </w:tcPr>
          <w:p w14:paraId="3BD0D6B2" w14:textId="77777777" w:rsidR="00D0767E" w:rsidRDefault="00D0767E" w:rsidP="006015D9">
            <w:pPr>
              <w:rPr>
                <w:sz w:val="21"/>
                <w:szCs w:val="21"/>
              </w:rPr>
            </w:pPr>
          </w:p>
        </w:tc>
      </w:tr>
      <w:tr w:rsidR="00D0767E" w:rsidRPr="005A7101" w14:paraId="4F2B1523" w14:textId="55C92CC0" w:rsidTr="00CC3F21">
        <w:trPr>
          <w:trHeight w:val="273"/>
        </w:trPr>
        <w:tc>
          <w:tcPr>
            <w:tcW w:w="2501" w:type="dxa"/>
          </w:tcPr>
          <w:p w14:paraId="6D32425B" w14:textId="77777777" w:rsidR="00D0767E" w:rsidRDefault="00D0767E" w:rsidP="00607101">
            <w:pPr>
              <w:ind w:left="14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Australia</w:t>
            </w:r>
          </w:p>
        </w:tc>
        <w:tc>
          <w:tcPr>
            <w:tcW w:w="1454" w:type="dxa"/>
          </w:tcPr>
          <w:p w14:paraId="3C288F40" w14:textId="77777777" w:rsidR="00D0767E" w:rsidRDefault="00D0767E" w:rsidP="00A27F3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29,000</w:t>
            </w:r>
          </w:p>
        </w:tc>
        <w:tc>
          <w:tcPr>
            <w:tcW w:w="1698" w:type="dxa"/>
          </w:tcPr>
          <w:p w14:paraId="246023ED" w14:textId="77777777" w:rsidR="00D0767E" w:rsidRDefault="00D0767E" w:rsidP="00A27F3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</w:tc>
        <w:tc>
          <w:tcPr>
            <w:tcW w:w="4804" w:type="dxa"/>
            <w:vMerge w:val="restart"/>
          </w:tcPr>
          <w:p w14:paraId="174F1025" w14:textId="176EB101" w:rsidR="00D0767E" w:rsidRDefault="00D0767E" w:rsidP="00A27F3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 UNAIDS, but very limited incidence data (only a few years, only totals**)</w:t>
            </w:r>
          </w:p>
        </w:tc>
        <w:tc>
          <w:tcPr>
            <w:tcW w:w="2493" w:type="dxa"/>
            <w:vMerge/>
          </w:tcPr>
          <w:p w14:paraId="21C6A389" w14:textId="77777777" w:rsidR="00D0767E" w:rsidRDefault="00D0767E" w:rsidP="00A27F33">
            <w:pPr>
              <w:rPr>
                <w:sz w:val="21"/>
                <w:szCs w:val="21"/>
              </w:rPr>
            </w:pPr>
          </w:p>
        </w:tc>
      </w:tr>
      <w:tr w:rsidR="00D0767E" w:rsidRPr="005A7101" w14:paraId="33DA96A0" w14:textId="5C7C73D1" w:rsidTr="00CC3F21">
        <w:trPr>
          <w:trHeight w:val="273"/>
        </w:trPr>
        <w:tc>
          <w:tcPr>
            <w:tcW w:w="2501" w:type="dxa"/>
          </w:tcPr>
          <w:p w14:paraId="07609B32" w14:textId="77777777" w:rsidR="00D0767E" w:rsidRDefault="00D0767E" w:rsidP="00607101">
            <w:pPr>
              <w:ind w:left="14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Germany</w:t>
            </w:r>
          </w:p>
        </w:tc>
        <w:tc>
          <w:tcPr>
            <w:tcW w:w="1454" w:type="dxa"/>
          </w:tcPr>
          <w:p w14:paraId="202E92ED" w14:textId="77777777" w:rsidR="00D0767E" w:rsidRDefault="00D0767E" w:rsidP="00A27F3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91,000</w:t>
            </w:r>
          </w:p>
        </w:tc>
        <w:tc>
          <w:tcPr>
            <w:tcW w:w="1698" w:type="dxa"/>
          </w:tcPr>
          <w:p w14:paraId="38C98EF6" w14:textId="77777777" w:rsidR="00D0767E" w:rsidRDefault="00D0767E" w:rsidP="00A27F3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</w:tc>
        <w:tc>
          <w:tcPr>
            <w:tcW w:w="4804" w:type="dxa"/>
            <w:vMerge/>
          </w:tcPr>
          <w:p w14:paraId="277E5048" w14:textId="5FFCBB90" w:rsidR="00D0767E" w:rsidRDefault="00D0767E" w:rsidP="00A27F33">
            <w:pPr>
              <w:rPr>
                <w:sz w:val="21"/>
                <w:szCs w:val="21"/>
              </w:rPr>
            </w:pPr>
          </w:p>
        </w:tc>
        <w:tc>
          <w:tcPr>
            <w:tcW w:w="2493" w:type="dxa"/>
            <w:vMerge/>
          </w:tcPr>
          <w:p w14:paraId="2D7409D8" w14:textId="77777777" w:rsidR="00D0767E" w:rsidRDefault="00D0767E" w:rsidP="00A27F33">
            <w:pPr>
              <w:rPr>
                <w:sz w:val="21"/>
                <w:szCs w:val="21"/>
              </w:rPr>
            </w:pPr>
          </w:p>
        </w:tc>
      </w:tr>
    </w:tbl>
    <w:p w14:paraId="176A172F" w14:textId="77777777" w:rsidR="005A7101" w:rsidRDefault="005A7101"/>
    <w:p w14:paraId="7CFD384E" w14:textId="2B6442E0" w:rsidR="005A7101" w:rsidRPr="005A7101" w:rsidRDefault="005A7101">
      <w:pPr>
        <w:rPr>
          <w:sz w:val="21"/>
          <w:szCs w:val="21"/>
        </w:rPr>
      </w:pPr>
      <w:r w:rsidRPr="005A7101">
        <w:rPr>
          <w:sz w:val="21"/>
          <w:szCs w:val="21"/>
        </w:rPr>
        <w:t>* UNAIDS reports incidence, not new diagnoses</w:t>
      </w:r>
    </w:p>
    <w:p w14:paraId="21D52369" w14:textId="790A75D3" w:rsidR="00D0767E" w:rsidRPr="005A7101" w:rsidRDefault="005A7101">
      <w:pPr>
        <w:rPr>
          <w:sz w:val="21"/>
          <w:szCs w:val="21"/>
        </w:rPr>
      </w:pPr>
      <w:r w:rsidRPr="005A7101">
        <w:rPr>
          <w:sz w:val="21"/>
          <w:szCs w:val="21"/>
        </w:rPr>
        <w:t>** I</w:t>
      </w:r>
      <w:r w:rsidRPr="005A7101">
        <w:rPr>
          <w:sz w:val="21"/>
          <w:szCs w:val="21"/>
        </w:rPr>
        <w:t>ncidence often reported as &lt;500 or &lt;1000</w:t>
      </w:r>
    </w:p>
    <w:sectPr w:rsidR="00D0767E" w:rsidRPr="005A7101" w:rsidSect="005A71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01"/>
    <w:rsid w:val="00015CD7"/>
    <w:rsid w:val="00031E65"/>
    <w:rsid w:val="00040FE7"/>
    <w:rsid w:val="00045CE8"/>
    <w:rsid w:val="000530EC"/>
    <w:rsid w:val="00055A12"/>
    <w:rsid w:val="000835A6"/>
    <w:rsid w:val="00084106"/>
    <w:rsid w:val="00085DA1"/>
    <w:rsid w:val="00086491"/>
    <w:rsid w:val="00086E87"/>
    <w:rsid w:val="00092A7A"/>
    <w:rsid w:val="000B6B0D"/>
    <w:rsid w:val="000C08E2"/>
    <w:rsid w:val="000C24DE"/>
    <w:rsid w:val="000F1B22"/>
    <w:rsid w:val="000F7028"/>
    <w:rsid w:val="0010632C"/>
    <w:rsid w:val="00126AD0"/>
    <w:rsid w:val="00140D27"/>
    <w:rsid w:val="001423E8"/>
    <w:rsid w:val="00144B01"/>
    <w:rsid w:val="00146C83"/>
    <w:rsid w:val="00172179"/>
    <w:rsid w:val="00172A62"/>
    <w:rsid w:val="0017610D"/>
    <w:rsid w:val="0018770F"/>
    <w:rsid w:val="00190FC0"/>
    <w:rsid w:val="00191A0E"/>
    <w:rsid w:val="00194FCB"/>
    <w:rsid w:val="001B44C4"/>
    <w:rsid w:val="001B517A"/>
    <w:rsid w:val="00206815"/>
    <w:rsid w:val="0021691A"/>
    <w:rsid w:val="00222380"/>
    <w:rsid w:val="00246005"/>
    <w:rsid w:val="002512E8"/>
    <w:rsid w:val="00255616"/>
    <w:rsid w:val="0027217A"/>
    <w:rsid w:val="002A2094"/>
    <w:rsid w:val="002B193E"/>
    <w:rsid w:val="002B1BFC"/>
    <w:rsid w:val="002B3C19"/>
    <w:rsid w:val="002B68D7"/>
    <w:rsid w:val="002E186E"/>
    <w:rsid w:val="002F1263"/>
    <w:rsid w:val="00301B4F"/>
    <w:rsid w:val="00306E7B"/>
    <w:rsid w:val="00316AFA"/>
    <w:rsid w:val="003218D8"/>
    <w:rsid w:val="00387398"/>
    <w:rsid w:val="00396700"/>
    <w:rsid w:val="003A0718"/>
    <w:rsid w:val="003B1F80"/>
    <w:rsid w:val="003C6D01"/>
    <w:rsid w:val="003D17A8"/>
    <w:rsid w:val="003E279C"/>
    <w:rsid w:val="003F50F1"/>
    <w:rsid w:val="00421EB0"/>
    <w:rsid w:val="00423304"/>
    <w:rsid w:val="00424ABA"/>
    <w:rsid w:val="00436DBD"/>
    <w:rsid w:val="00451789"/>
    <w:rsid w:val="00466B2D"/>
    <w:rsid w:val="00494499"/>
    <w:rsid w:val="004944FD"/>
    <w:rsid w:val="004A3B80"/>
    <w:rsid w:val="004A6B86"/>
    <w:rsid w:val="004B46EE"/>
    <w:rsid w:val="004B752C"/>
    <w:rsid w:val="004C5B37"/>
    <w:rsid w:val="004C7C50"/>
    <w:rsid w:val="004D69A1"/>
    <w:rsid w:val="004F15DC"/>
    <w:rsid w:val="00502B0E"/>
    <w:rsid w:val="005060F6"/>
    <w:rsid w:val="00520517"/>
    <w:rsid w:val="00523D76"/>
    <w:rsid w:val="005275ED"/>
    <w:rsid w:val="00537A92"/>
    <w:rsid w:val="0054137C"/>
    <w:rsid w:val="00547861"/>
    <w:rsid w:val="0055096F"/>
    <w:rsid w:val="00550F16"/>
    <w:rsid w:val="00557F46"/>
    <w:rsid w:val="005703BE"/>
    <w:rsid w:val="005876C1"/>
    <w:rsid w:val="005A2983"/>
    <w:rsid w:val="005A7101"/>
    <w:rsid w:val="005C28AD"/>
    <w:rsid w:val="005C6F5A"/>
    <w:rsid w:val="005D69D7"/>
    <w:rsid w:val="005E6095"/>
    <w:rsid w:val="005E61F1"/>
    <w:rsid w:val="005F712B"/>
    <w:rsid w:val="006015D9"/>
    <w:rsid w:val="00607101"/>
    <w:rsid w:val="006120E6"/>
    <w:rsid w:val="00614138"/>
    <w:rsid w:val="00652C97"/>
    <w:rsid w:val="0068306E"/>
    <w:rsid w:val="006941AE"/>
    <w:rsid w:val="006B6ABF"/>
    <w:rsid w:val="006C1181"/>
    <w:rsid w:val="006C6D39"/>
    <w:rsid w:val="006D0AE9"/>
    <w:rsid w:val="006E7272"/>
    <w:rsid w:val="006F4777"/>
    <w:rsid w:val="006F4C91"/>
    <w:rsid w:val="0070778C"/>
    <w:rsid w:val="007140BC"/>
    <w:rsid w:val="0073217B"/>
    <w:rsid w:val="007363F2"/>
    <w:rsid w:val="0073772E"/>
    <w:rsid w:val="00743821"/>
    <w:rsid w:val="00766184"/>
    <w:rsid w:val="00773B58"/>
    <w:rsid w:val="00791E48"/>
    <w:rsid w:val="007A1A79"/>
    <w:rsid w:val="007D7C8F"/>
    <w:rsid w:val="007E190E"/>
    <w:rsid w:val="007E6DF8"/>
    <w:rsid w:val="00800BA9"/>
    <w:rsid w:val="00803618"/>
    <w:rsid w:val="00804427"/>
    <w:rsid w:val="008112D4"/>
    <w:rsid w:val="008147F5"/>
    <w:rsid w:val="008200D0"/>
    <w:rsid w:val="00827644"/>
    <w:rsid w:val="0083058E"/>
    <w:rsid w:val="00832BB1"/>
    <w:rsid w:val="0084049C"/>
    <w:rsid w:val="00844C94"/>
    <w:rsid w:val="008571CD"/>
    <w:rsid w:val="00861011"/>
    <w:rsid w:val="00866067"/>
    <w:rsid w:val="0088308B"/>
    <w:rsid w:val="00896357"/>
    <w:rsid w:val="008B4AEB"/>
    <w:rsid w:val="008C067B"/>
    <w:rsid w:val="008F3AE6"/>
    <w:rsid w:val="00912812"/>
    <w:rsid w:val="009462C4"/>
    <w:rsid w:val="0095334B"/>
    <w:rsid w:val="00961229"/>
    <w:rsid w:val="009707A8"/>
    <w:rsid w:val="00973A7F"/>
    <w:rsid w:val="00987B46"/>
    <w:rsid w:val="009963E5"/>
    <w:rsid w:val="009A24E3"/>
    <w:rsid w:val="009A5097"/>
    <w:rsid w:val="009B0375"/>
    <w:rsid w:val="009B59BB"/>
    <w:rsid w:val="009B79C2"/>
    <w:rsid w:val="009C33C2"/>
    <w:rsid w:val="009F79E1"/>
    <w:rsid w:val="009F7FF7"/>
    <w:rsid w:val="00A00685"/>
    <w:rsid w:val="00A04E45"/>
    <w:rsid w:val="00A058DB"/>
    <w:rsid w:val="00A07AF2"/>
    <w:rsid w:val="00A241DC"/>
    <w:rsid w:val="00A3058C"/>
    <w:rsid w:val="00A50967"/>
    <w:rsid w:val="00A513F8"/>
    <w:rsid w:val="00A676D8"/>
    <w:rsid w:val="00A7480A"/>
    <w:rsid w:val="00A93149"/>
    <w:rsid w:val="00AA30AA"/>
    <w:rsid w:val="00AB4B09"/>
    <w:rsid w:val="00AB60B5"/>
    <w:rsid w:val="00AB620C"/>
    <w:rsid w:val="00AB6835"/>
    <w:rsid w:val="00AE1B7D"/>
    <w:rsid w:val="00AF18B9"/>
    <w:rsid w:val="00AF3D0B"/>
    <w:rsid w:val="00AF542E"/>
    <w:rsid w:val="00B34BFC"/>
    <w:rsid w:val="00B51765"/>
    <w:rsid w:val="00B638C9"/>
    <w:rsid w:val="00B675B8"/>
    <w:rsid w:val="00B83FD0"/>
    <w:rsid w:val="00B84557"/>
    <w:rsid w:val="00B879FE"/>
    <w:rsid w:val="00BA2841"/>
    <w:rsid w:val="00BB41BB"/>
    <w:rsid w:val="00BC033C"/>
    <w:rsid w:val="00BC54B2"/>
    <w:rsid w:val="00BD0D9B"/>
    <w:rsid w:val="00BD598C"/>
    <w:rsid w:val="00BD5E22"/>
    <w:rsid w:val="00C026E1"/>
    <w:rsid w:val="00C26047"/>
    <w:rsid w:val="00C3180A"/>
    <w:rsid w:val="00C42B79"/>
    <w:rsid w:val="00C4637A"/>
    <w:rsid w:val="00C46A74"/>
    <w:rsid w:val="00C5473E"/>
    <w:rsid w:val="00C6005E"/>
    <w:rsid w:val="00C8058D"/>
    <w:rsid w:val="00C8379A"/>
    <w:rsid w:val="00C9165A"/>
    <w:rsid w:val="00CB5F1C"/>
    <w:rsid w:val="00CC3F21"/>
    <w:rsid w:val="00CD3D64"/>
    <w:rsid w:val="00CD3D9A"/>
    <w:rsid w:val="00CE06C7"/>
    <w:rsid w:val="00CE3D8B"/>
    <w:rsid w:val="00CF0CF8"/>
    <w:rsid w:val="00CF0FD1"/>
    <w:rsid w:val="00CF7BAA"/>
    <w:rsid w:val="00D0767E"/>
    <w:rsid w:val="00D23DD5"/>
    <w:rsid w:val="00D4630C"/>
    <w:rsid w:val="00D50823"/>
    <w:rsid w:val="00D52A7E"/>
    <w:rsid w:val="00D63762"/>
    <w:rsid w:val="00D7496B"/>
    <w:rsid w:val="00D77972"/>
    <w:rsid w:val="00D81B46"/>
    <w:rsid w:val="00D82A4A"/>
    <w:rsid w:val="00D82A9D"/>
    <w:rsid w:val="00D84850"/>
    <w:rsid w:val="00D95AF8"/>
    <w:rsid w:val="00DB1EE3"/>
    <w:rsid w:val="00DB7B51"/>
    <w:rsid w:val="00DD26F8"/>
    <w:rsid w:val="00DD3918"/>
    <w:rsid w:val="00DE3F84"/>
    <w:rsid w:val="00DF25B6"/>
    <w:rsid w:val="00DF40EB"/>
    <w:rsid w:val="00DF7ABF"/>
    <w:rsid w:val="00E15969"/>
    <w:rsid w:val="00E15FB2"/>
    <w:rsid w:val="00E173A0"/>
    <w:rsid w:val="00E233CC"/>
    <w:rsid w:val="00E46494"/>
    <w:rsid w:val="00E50E80"/>
    <w:rsid w:val="00E622DA"/>
    <w:rsid w:val="00E62B1E"/>
    <w:rsid w:val="00E64CAC"/>
    <w:rsid w:val="00E833CF"/>
    <w:rsid w:val="00E9576E"/>
    <w:rsid w:val="00EA7586"/>
    <w:rsid w:val="00EB48E2"/>
    <w:rsid w:val="00EE2A06"/>
    <w:rsid w:val="00F25467"/>
    <w:rsid w:val="00F27352"/>
    <w:rsid w:val="00F67E45"/>
    <w:rsid w:val="00F72934"/>
    <w:rsid w:val="00F87748"/>
    <w:rsid w:val="00F93C47"/>
    <w:rsid w:val="00F946AA"/>
    <w:rsid w:val="00FA3B07"/>
    <w:rsid w:val="00FC3327"/>
    <w:rsid w:val="00FC4061"/>
    <w:rsid w:val="00FC4D7C"/>
    <w:rsid w:val="00FC778C"/>
    <w:rsid w:val="00FF4B52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2CC22"/>
  <w15:chartTrackingRefBased/>
  <w15:docId w15:val="{7403437A-F3D5-BF49-8809-9B7F4613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Melissa Schnure</cp:lastModifiedBy>
  <cp:revision>33</cp:revision>
  <dcterms:created xsi:type="dcterms:W3CDTF">2024-10-03T19:53:00Z</dcterms:created>
  <dcterms:modified xsi:type="dcterms:W3CDTF">2024-10-03T20:38:00Z</dcterms:modified>
</cp:coreProperties>
</file>